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27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8258"/>
                <wp:effectExtent l="0" t="0" r="0" b="0"/>
                <wp:docPr id="8" name="组合 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" name="组合 9"/>
                      <wpg:cNvGrpSpPr/>
                      <wpg:grpSpPr>
                        <a:xfrm rot="0">
                          <a:off x="0" y="0"/>
                          <a:ext cx="5738129" cy="28258"/>
                          <a:chOff x="0" y="0"/>
                          <a:chExt cx="5738129" cy="28258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" o:spid="_x0000_s10" coordorigin="1461,2481" coordsize="9036,44" style="width:451.82126pt;&#10;height:2.2250981pt;">
                <v:shape type="#_x0000_t75" id="图片 11" o:spid="_x0000_s11" style="position:absolute;&#10;left:1461;&#10;top:2481;&#10;width:9023;&#10;height:32;" filled="f" stroked="f" strokeweight="1.0pt">
                  <v:imagedata/>
                  <o:lock aspectratio="t"/>
                  <v:stroke color="#000000"/>
                </v:shape>
                <v:shape type="#_x0000_t75" id="图片 12" o:spid="_x0000_s12" style="position:absolute;&#10;left:1462;&#10;top:24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3" o:spid="_x0000_s13" style="position:absolute;&#10;left:1466;&#10;top:248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4" o:spid="_x0000_s14" style="position:absolute;&#10;left:10483;&#10;top:24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5" o:spid="_x0000_s15" style="position:absolute;&#10;left:1462;&#10;top:2487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6" o:spid="_x0000_s16" style="position:absolute;&#10;left:10483;&#10;top:2487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7" o:spid="_x0000_s17" style="position:absolute;&#10;left:1462;&#10;top:251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8" o:spid="_x0000_s18" style="position:absolute;&#10;left:1466;&#10;top:251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9" o:spid="_x0000_s19" style="position:absolute;&#10;left:10483;&#10;top:2512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spacing w:after="159" w:line="259" w:lineRule="auto"/>
        <w:ind w:left="-5" w:right="245"/>
      </w:pPr>
      <w:r>
        <w:rPr>
          <w:b/>
        </w:rPr>
        <w:t xml:space="preserve"> Generative AI Project using IBM Cloud – HEALTHAI </w:t>
      </w:r>
    </w:p>
    <w:p>
      <w:pPr>
        <w:spacing w:after="197" w:line="259" w:lineRule="auto"/>
        <w:ind w:left="-5" w:right="245"/>
      </w:pPr>
      <w:r>
        <w:rPr>
          <w:b/>
        </w:rPr>
        <w:t xml:space="preserve"> Project Documentation Format </w:t>
      </w:r>
    </w:p>
    <w:p>
      <w:pPr>
        <w:spacing w:after="98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7580"/>
                <wp:effectExtent l="0" t="0" r="0" b="0"/>
                <wp:docPr id="20" name="组合 2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" name="组合 21"/>
                      <wpg:cNvGrpSpPr/>
                      <wpg:grpSpPr>
                        <a:xfrm rot="0">
                          <a:off x="0" y="0"/>
                          <a:ext cx="5738129" cy="27580"/>
                          <a:chOff x="0" y="0"/>
                          <a:chExt cx="5738129" cy="275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" o:spid="_x0000_s22" coordorigin="1461,3785" coordsize="9036,43" style="width:451.82126pt;&#10;height:2.1716893pt;">
                <v:shape type="#_x0000_t75" id="图片 23" o:spid="_x0000_s23" style="position:absolute;&#10;left:1461;&#10;top:3785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24" o:spid="_x0000_s24" style="position:absolute;&#10;left:1462;&#10;top:3786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5" o:spid="_x0000_s25" style="position:absolute;&#10;left:1466;&#10;top:3786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26" o:spid="_x0000_s26" style="position:absolute;&#10;left:10483;&#10;top:3786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7" o:spid="_x0000_s27" style="position:absolute;&#10;left:1462;&#10;top:3790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8" o:spid="_x0000_s28" style="position:absolute;&#10;left:10483;&#10;top:3790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9" o:spid="_x0000_s29" style="position:absolute;&#10;left:1462;&#10;top:3814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30" o:spid="_x0000_s30" style="position:absolute;&#10;left:1466;&#10;top:3814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31" o:spid="_x0000_s31" style="position:absolute;&#10;left:10483;&#10;top:3814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1"/>
        </w:numPr>
        <w:spacing w:after="159" w:line="259" w:lineRule="auto"/>
        <w:ind w:left="216" w:right="245" w:hanging="216"/>
      </w:pPr>
      <w:r>
        <w:rPr>
          <w:b/>
        </w:rPr>
        <w:t xml:space="preserve">Introduction </w:t>
      </w:r>
    </w:p>
    <w:p>
      <w:pPr>
        <w:numPr>
          <w:ilvl w:val="1"/>
          <w:numId w:val="1"/>
        </w:numPr>
        <w:spacing w:after="85" w:line="338" w:lineRule="auto"/>
        <w:ind w:left="721" w:right="245" w:hanging="361"/>
      </w:pPr>
      <w:r>
        <w:rPr>
          <w:b/>
        </w:rPr>
        <w:t>Project Title:</w:t>
      </w:r>
      <w:r>
        <w:t xml:space="preserve"> </w:t>
      </w:r>
      <w:r>
        <w:rPr>
          <w:b/>
        </w:rPr>
        <w:t>HEALTHAI: Intelligent Healthcare Assistant using IBM Granite (Generative AI with IBM Cloud)</w:t>
      </w:r>
      <w:r>
        <w:t xml:space="preserve"> </w:t>
      </w:r>
    </w:p>
    <w:p>
      <w:pPr>
        <w:numPr>
          <w:ilvl w:val="1"/>
          <w:numId w:val="1"/>
        </w:numPr>
        <w:spacing w:after="85" w:line="338" w:lineRule="auto"/>
        <w:ind w:left="721" w:right="245" w:hanging="361"/>
      </w:pPr>
      <w:r>
        <w:rPr>
          <w:b/>
          <w:bCs/>
        </w:rPr>
        <w:t>Team id: NM2025TMID08932</w:t>
      </w:r>
    </w:p>
    <w:p>
      <w:pPr>
        <w:numPr>
          <w:ilvl w:val="1"/>
          <w:numId w:val="1"/>
        </w:numPr>
        <w:spacing w:after="85" w:line="338" w:lineRule="auto"/>
        <w:ind w:left="721" w:right="245" w:hanging="361"/>
      </w:pPr>
      <w:r>
        <w:rPr>
          <w:rFonts w:ascii="Segoe UI Symbol" w:eastAsia="Segoe UI Symbol" w:cs="Segoe UI Symbol" w:hAnsi="Segoe UI Symbol"/>
          <w:sz w:val="20"/>
        </w:rPr>
        <w:t></w:t>
      </w:r>
      <w:r>
        <w:rPr>
          <w:rFonts w:ascii="Arial" w:eastAsia="Arial" w:cs="Arial" w:hAnsi="Arial"/>
          <w:sz w:val="20"/>
        </w:rPr>
        <w:t xml:space="preserve"> </w:t>
      </w:r>
      <w:r>
        <w:rPr>
          <w:b/>
        </w:rPr>
        <w:t>Team Members:</w:t>
      </w:r>
      <w:r>
        <w:t xml:space="preserve"> </w:t>
      </w:r>
    </w:p>
    <w:p>
      <w:pPr>
        <w:numPr>
          <w:ilvl w:val="2"/>
          <w:numId w:val="1"/>
        </w:numPr>
        <w:spacing w:after="0" w:line="259" w:lineRule="auto"/>
        <w:ind w:left="1441" w:right="245" w:hanging="360"/>
      </w:pPr>
      <w:r>
        <w:rPr>
          <w:b/>
        </w:rPr>
        <w:t>thiru (Team Leader – Development &amp; Integration):</w:t>
      </w:r>
      <w:r>
        <w:t xml:space="preserve"> </w:t>
      </w:r>
    </w:p>
    <w:p>
      <w:pPr>
        <w:spacing w:after="0" w:line="336" w:lineRule="auto"/>
        <w:ind w:left="1081" w:firstLine="360"/>
      </w:pPr>
      <w:r>
        <w:t xml:space="preserve">Led the complete development of the HEALTHAI application, including IBM Granite integration, Streamlit-based UI design, module creation, and model API handling. </w:t>
      </w:r>
    </w:p>
    <w:p>
      <w:pPr>
        <w:spacing w:after="0" w:line="336" w:lineRule="auto"/>
        <w:rPr>
          <w:lang w:val="it-IT"/>
        </w:rPr>
      </w:pPr>
      <w:r>
        <w:rPr>
          <w:rFonts w:ascii="Courier New" w:eastAsia="Courier New" w:cs="Courier New" w:hAnsi="Courier New"/>
          <w:sz w:val="20"/>
          <w:lang w:val="it-IT"/>
        </w:rPr>
        <w:t xml:space="preserve">O </w:t>
      </w:r>
      <w:r>
        <w:rPr>
          <w:rFonts w:ascii="Arial" w:eastAsia="Arial" w:cs="Arial" w:hAnsi="Arial"/>
          <w:sz w:val="20"/>
          <w:lang w:val="it-IT"/>
        </w:rPr>
        <w:t xml:space="preserve"> vengadeshwaran</w:t>
      </w:r>
      <w:r>
        <w:rPr>
          <w:b/>
          <w:lang w:val="it-IT"/>
        </w:rPr>
        <w:t>(Model Interaction &amp; Testing):</w:t>
      </w:r>
      <w:r>
        <w:rPr>
          <w:lang w:val="it-IT"/>
        </w:rPr>
        <w:t xml:space="preserve"> </w:t>
      </w:r>
    </w:p>
    <w:p>
      <w:pPr>
        <w:ind w:left="1451" w:right="14"/>
      </w:pPr>
      <w:r>
        <w:t xml:space="preserve">Contributed by assisting in prompt design, testing the AI model outputs across modules like Disease Prediction and Health Chat, and refining interactions with IBM Granite. </w:t>
      </w:r>
    </w:p>
    <w:p>
      <w:pPr>
        <w:numPr>
          <w:ilvl w:val="2"/>
          <w:numId w:val="1"/>
        </w:numPr>
        <w:spacing w:after="0" w:line="259" w:lineRule="auto"/>
        <w:ind w:left="1441" w:right="245" w:hanging="360"/>
      </w:pPr>
      <w:r>
        <w:rPr>
          <w:b/>
        </w:rPr>
        <w:t>vasu s</w:t>
      </w:r>
      <w:bookmarkStart w:id="0" w:name="_GoBack"/>
      <w:bookmarkEnd w:id="0"/>
      <w:r>
        <w:rPr>
          <w:b/>
        </w:rPr>
        <w:t>&amp;adhithiyan.s (UI Structuring &amp; Feature Enhancement):</w:t>
      </w:r>
      <w:r>
        <w:t xml:space="preserve"> </w:t>
      </w:r>
    </w:p>
    <w:p>
      <w:pPr>
        <w:spacing w:after="214"/>
        <w:ind w:left="1451" w:right="14"/>
      </w:pPr>
      <w:r>
        <w:t xml:space="preserve">Supported in designing user flow, organizing the Streamlit interface across all modules, and suggesting improvements in user interaction and feature behavior. </w:t>
      </w:r>
    </w:p>
    <w:p>
      <w:pPr>
        <w:spacing w:after="98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8855"/>
                <wp:effectExtent l="0" t="0" r="0" b="0"/>
                <wp:docPr id="32" name="组合 3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" name="组合 33"/>
                      <wpg:cNvGrpSpPr/>
                      <wpg:grpSpPr>
                        <a:xfrm rot="0">
                          <a:off x="0" y="0"/>
                          <a:ext cx="5738129" cy="28855"/>
                          <a:chOff x="0" y="0"/>
                          <a:chExt cx="5738129" cy="288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4" o:spid="_x0000_s34" coordorigin="1461,10357" coordsize="9036,45" style="width:451.82126pt;&#10;height:2.2721212pt;">
                <v:shape type="#_x0000_t75" id="图片 35" o:spid="_x0000_s35" style="position:absolute;&#10;left:1461;&#10;top:10357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36" o:spid="_x0000_s36" style="position:absolute;&#10;left:1462;&#10;top:1036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37" o:spid="_x0000_s37" style="position:absolute;&#10;left:1466;&#10;top:1036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38" o:spid="_x0000_s38" style="position:absolute;&#10;left:10483;&#10;top:1036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39" o:spid="_x0000_s39" style="position:absolute;&#10;left:1462;&#10;top:10364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40" o:spid="_x0000_s40" style="position:absolute;&#10;left:10483;&#10;top:10364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41" o:spid="_x0000_s41" style="position:absolute;&#10;left:1462;&#10;top:10388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42" o:spid="_x0000_s42" style="position:absolute;&#10;left:1466;&#10;top:10388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43" o:spid="_x0000_s43" style="position:absolute;&#10;left:10483;&#10;top:10388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1"/>
        </w:numPr>
        <w:spacing w:after="159" w:line="259" w:lineRule="auto"/>
        <w:ind w:left="216" w:right="245" w:hanging="216"/>
      </w:pPr>
      <w:r>
        <w:rPr>
          <w:b/>
        </w:rPr>
        <w:t xml:space="preserve">Project Overview </w:t>
      </w:r>
    </w:p>
    <w:p>
      <w:pPr>
        <w:numPr>
          <w:ilvl w:val="1"/>
          <w:numId w:val="1"/>
        </w:numPr>
        <w:spacing w:after="0" w:line="259" w:lineRule="auto"/>
        <w:ind w:left="721" w:right="245" w:hanging="361"/>
      </w:pPr>
      <w:r>
        <w:rPr>
          <w:b/>
        </w:rPr>
        <w:t>Purpose:</w:t>
      </w:r>
      <w:r>
        <w:t xml:space="preserve"> </w:t>
      </w:r>
    </w:p>
    <w:p>
      <w:pPr>
        <w:ind w:left="731" w:right="14"/>
      </w:pPr>
      <w:r>
        <w:t xml:space="preserve">To build a Generative AI-based healthcare assistant using IBM Granite, capable of answering health queries, predicting diseases, suggesting treatments, and displaying analytics. </w:t>
      </w:r>
    </w:p>
    <w:p>
      <w:pPr>
        <w:numPr>
          <w:ilvl w:val="1"/>
          <w:numId w:val="1"/>
        </w:numPr>
        <w:spacing w:after="205" w:line="259" w:lineRule="auto"/>
        <w:ind w:left="721" w:right="245" w:hanging="361"/>
      </w:pPr>
      <w:r>
        <w:rPr>
          <w:b/>
        </w:rPr>
        <w:t>Features:</w:t>
      </w:r>
      <w:r>
        <w:t xml:space="preserve"> </w:t>
      </w:r>
    </w:p>
    <w:p>
      <w:pPr>
        <w:numPr>
          <w:ilvl w:val="2"/>
          <w:numId w:val="1"/>
        </w:numPr>
        <w:spacing w:after="16" w:line="408" w:lineRule="auto"/>
        <w:ind w:left="1441" w:right="245" w:hanging="360"/>
      </w:pPr>
      <w:r>
        <w:t xml:space="preserve"> AI Health Chat using IBM Granite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 Disease Prediction from user symptoms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 Treatment Plan Suggestions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 Health Analytics Dashboard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</w:r>
      <w:r>
        <w:t xml:space="preserve"> Centralized shared model for performance optimization </w:t>
      </w:r>
    </w:p>
    <w:p>
      <w:pPr>
        <w:spacing w:after="98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9493"/>
                <wp:effectExtent l="0" t="0" r="0" b="0"/>
                <wp:docPr id="44" name="组合 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" name="组合 45"/>
                      <wpg:cNvGrpSpPr/>
                      <wpg:grpSpPr>
                        <a:xfrm rot="0">
                          <a:off x="0" y="0"/>
                          <a:ext cx="5738129" cy="29493"/>
                          <a:chOff x="0" y="0"/>
                          <a:chExt cx="5738129" cy="29493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6" o:spid="_x0000_s46" coordorigin="1461,14408" coordsize="9036,46" style="width:451.82126pt;&#10;height:2.3222914pt;">
                <v:shape type="#_x0000_t75" id="图片 47" o:spid="_x0000_s47" style="position:absolute;&#10;left:1461;&#10;top:14408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48" o:spid="_x0000_s48" style="position:absolute;&#10;left:1462;&#10;top:1441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49" o:spid="_x0000_s49" style="position:absolute;&#10;left:1466;&#10;top:1441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50" o:spid="_x0000_s50" style="position:absolute;&#10;left:10483;&#10;top:1441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51" o:spid="_x0000_s51" style="position:absolute;&#10;left:1462;&#10;top:14416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52" o:spid="_x0000_s52" style="position:absolute;&#10;left:10483;&#10;top:14416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53" o:spid="_x0000_s53" style="position:absolute;&#10;left:1462;&#10;top:1444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54" o:spid="_x0000_s54" style="position:absolute;&#10;left:1466;&#10;top:1444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55" o:spid="_x0000_s55" style="position:absolute;&#10;left:10483;&#10;top:14440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1"/>
        </w:numPr>
        <w:spacing w:after="159" w:line="259" w:lineRule="auto"/>
        <w:ind w:left="216" w:right="245" w:hanging="216"/>
      </w:pPr>
      <w:r>
        <w:rPr>
          <w:b/>
        </w:rPr>
        <w:t xml:space="preserve">Architecture </w:t>
      </w:r>
    </w:p>
    <w:p>
      <w:pPr>
        <w:numPr>
          <w:ilvl w:val="1"/>
          <w:numId w:val="1"/>
        </w:numPr>
        <w:spacing w:after="0" w:line="259" w:lineRule="auto"/>
        <w:ind w:left="721" w:right="245" w:hanging="361"/>
      </w:pPr>
      <w:r>
        <w:rPr>
          <w:b/>
        </w:rPr>
        <w:t>Frontend:</w:t>
      </w:r>
      <w:r>
        <w:t xml:space="preserve"> </w:t>
      </w:r>
    </w:p>
    <w:p>
      <w:pPr>
        <w:ind w:left="731" w:right="14"/>
      </w:pPr>
      <w:r>
        <w:t xml:space="preserve">Built using </w:t>
      </w:r>
      <w:r>
        <w:rPr>
          <w:b/>
        </w:rPr>
        <w:t>Streamlit</w:t>
      </w:r>
      <w:r>
        <w:t xml:space="preserve"> for a clean and responsive web interface. Each feature is modularized for easy navigation via sidebar. </w:t>
      </w:r>
    </w:p>
    <w:p>
      <w:pPr>
        <w:numPr>
          <w:ilvl w:val="1"/>
          <w:numId w:val="1"/>
        </w:numPr>
        <w:spacing w:after="159" w:line="259" w:lineRule="auto"/>
        <w:ind w:left="721" w:right="245" w:hanging="361"/>
      </w:pPr>
      <w:r>
        <w:rPr>
          <w:b/>
        </w:rPr>
        <w:t>Backend &amp; Model:</w:t>
      </w:r>
      <w:r>
        <w:t xml:space="preserve"> </w:t>
      </w:r>
    </w:p>
    <w:p>
      <w:pPr>
        <w:numPr>
          <w:ilvl w:val="2"/>
          <w:numId w:val="1"/>
        </w:numPr>
        <w:ind w:left="1441" w:right="245" w:hanging="360"/>
      </w:pPr>
      <w:r>
        <w:t xml:space="preserve">No traditional backend. All logic handled in Streamlit using Python. </w:t>
      </w:r>
    </w:p>
    <w:p>
      <w:pPr>
        <w:numPr>
          <w:ilvl w:val="2"/>
          <w:numId w:val="1"/>
        </w:numPr>
        <w:spacing w:after="84" w:line="341" w:lineRule="auto"/>
        <w:ind w:left="1441" w:right="245" w:hanging="360"/>
      </w:pPr>
      <w:r>
        <w:t xml:space="preserve">Uses </w:t>
      </w:r>
      <w:r>
        <w:rPr>
          <w:b/>
        </w:rPr>
        <w:t>IBM Granite 3.3B Instruct model</w:t>
      </w:r>
      <w:r>
        <w:t xml:space="preserve"> from Hugging Face: ibm-granite/granite-3.32b-instruct </w:t>
      </w:r>
      <w:r>
        <w:rPr>
          <w:rFonts w:ascii="Courier New" w:eastAsia="Courier New" w:cs="Courier New" w:hAnsi="Courier New"/>
          <w:sz w:val="20"/>
        </w:rPr>
        <w:t>o</w:t>
      </w:r>
      <w:r>
        <w:rPr>
          <w:rFonts w:ascii="Arial" w:eastAsia="Arial" w:cs="Arial" w:hAnsi="Arial"/>
          <w:sz w:val="20"/>
        </w:rPr>
        <w:t xml:space="preserve"> </w:t>
        <w:tab/>
      </w:r>
      <w:r>
        <w:t xml:space="preserve">Supports both API and </w:t>
      </w:r>
      <w:r>
        <w:rPr>
          <w:b/>
        </w:rPr>
        <w:t>local model loading</w:t>
      </w:r>
      <w:r>
        <w:t xml:space="preserve"> (granite/ folder). </w:t>
      </w:r>
    </w:p>
    <w:p>
      <w:pPr>
        <w:numPr>
          <w:ilvl w:val="1"/>
          <w:numId w:val="1"/>
        </w:numPr>
        <w:spacing w:after="0" w:line="259" w:lineRule="auto"/>
        <w:ind w:left="721" w:right="245" w:hanging="361"/>
      </w:pPr>
      <w:r>
        <w:rPr>
          <w:b/>
        </w:rPr>
        <w:t>Shared Model Loader:</w:t>
      </w:r>
      <w:r>
        <w:t xml:space="preserve"> </w:t>
      </w:r>
    </w:p>
    <w:p>
      <w:pPr>
        <w:spacing w:after="0"/>
        <w:ind w:left="731" w:right="14"/>
      </w:pPr>
      <w:r>
        <w:t xml:space="preserve">The shared_model.py file centrally loads and shares the AI model across modules to prevent memory crashes and redundancy. </w:t>
      </w:r>
    </w:p>
    <w:p>
      <w:pPr>
        <w:spacing w:after="226" w:line="259" w:lineRule="auto"/>
        <w:ind w:left="0" w:right="0" w:firstLine="0"/>
      </w:pPr>
      <w:r>
        <mc:AlternateContent>
          <mc:Choice Requires="wps">
            <w:drawing>
              <wp:inline distT="0" distB="0" distL="114298" distR="114298">
                <wp:extent cx="5774443" cy="3939757"/>
                <wp:effectExtent l="0" t="0" r="0" b="0"/>
                <wp:docPr id="56" name="组合 5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" name="组合 57"/>
                      <wpg:cNvGrpSpPr/>
                      <wpg:grpSpPr>
                        <a:xfrm rot="0">
                          <a:off x="0" y="0"/>
                          <a:ext cx="5774443" cy="3939757"/>
                          <a:chOff x="0" y="0"/>
                          <a:chExt cx="5774443" cy="3939757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" name="矩形 58"/>
                        <wps:cNvSpPr/>
                        <wps:spPr>
                          <a:xfrm rot="0">
                            <a:off x="5677282" y="3213277"/>
                            <a:ext cx="41913" cy="18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9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 rot="0">
                            <a:off x="5732530" y="3499678"/>
                            <a:ext cx="41913" cy="18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1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 rot="0">
                            <a:off x="0" y="3749882"/>
                            <a:ext cx="93986" cy="18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3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 rot="0">
                            <a:off x="69854" y="3749882"/>
                            <a:ext cx="1491080" cy="18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5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. Setup Instructions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 rot="0">
                            <a:off x="1192610" y="3749882"/>
                            <a:ext cx="41912" cy="1898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7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69" name="图片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668391" cy="331297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0" o:spid="_x0000_s70" coordorigin="1440,6489" coordsize="9093,6204" style="width:454.68057pt;&#10;height:310.21713pt;">
                <v:rect type="#_x0000_t1" id="矩形 71" o:spid="_x0000_s71" style="position:absolute;&#10;left:10380;&#10;top:11550;&#10;width:66;&#10;height:299;&#10;mso-wrap-style:square;" filled="f" stroked="f" strokeweight="1.0pt">
                  <v:textbox id="989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72" o:spid="_x0000_s72" style="position:absolute;&#10;left:1440;&#10;top:12081;&#10;width:9023;&#10;height:34;" filled="f" stroked="f" strokeweight="1.0pt">
                  <v:imagedata/>
                  <o:lock aspectratio="t"/>
                  <v:stroke color="#000000"/>
                </v:shape>
                <v:shape type="#_x0000_t75" id="图片 73" o:spid="_x0000_s73" style="position:absolute;&#10;left:1440;&#10;top:12085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74" o:spid="_x0000_s74" style="position:absolute;&#10;left:1445;&#10;top:12085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75" o:spid="_x0000_s75" style="position:absolute;&#10;left:10462;&#10;top:12085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76" o:spid="_x0000_s76" style="position:absolute;&#10;left:1440;&#10;top:12089;&#10;width:14;&#10;height:24;" filled="f" stroked="f" strokeweight="1.0pt">
                  <v:imagedata/>
                  <o:lock aspectratio="t"/>
                  <v:stroke color="#000000"/>
                </v:shape>
                <v:shape type="#_x0000_t75" id="图片 77" o:spid="_x0000_s77" style="position:absolute;&#10;left:10462;&#10;top:12089;&#10;width:14;&#10;height:24;" filled="f" stroked="f" strokeweight="1.0pt">
                  <v:imagedata/>
                  <o:lock aspectratio="t"/>
                  <v:stroke color="#000000"/>
                </v:shape>
                <v:shape type="#_x0000_t75" id="图片 78" o:spid="_x0000_s78" style="position:absolute;&#10;left:1440;&#10;top:12113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79" o:spid="_x0000_s79" style="position:absolute;&#10;left:1445;&#10;top:12113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80" o:spid="_x0000_s80" style="position:absolute;&#10;left:10462;&#10;top:12113;&#10;width:14;&#10;height:14;" filled="f" stroked="f" strokeweight="1.0pt">
                  <v:imagedata/>
                  <o:lock aspectratio="t"/>
                  <v:stroke color="#000000"/>
                </v:shape>
                <v:rect type="#_x0000_t1" id="矩形 81" o:spid="_x0000_s81" style="position:absolute;&#10;left:10467;&#10;top:12001;&#10;width:66;&#10;height:299;&#10;mso-wrap-style:square;" filled="f" stroked="f" strokeweight="1.0pt">
                  <v:textbox id="990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82" o:spid="_x0000_s82" style="position:absolute;&#10;left:1440;&#10;top:12395;&#10;width:148;&#10;height:299;&#10;mso-wrap-style:square;" filled="f" stroked="f" strokeweight="1.0pt">
                  <v:textbox id="991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  <v:stroke color="#000000"/>
                </v:rect>
                <v:rect type="#_x0000_t1" id="矩形 83" o:spid="_x0000_s83" style="position:absolute;&#10;left:1550;&#10;top:12395;&#10;width:2348;&#10;height:299;&#10;mso-wrap-style:square;" filled="f" stroked="f" strokeweight="1.0pt">
                  <v:textbox id="992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. Setup Instructions</w:t>
                        </w:r>
                      </w:p>
                    </w:txbxContent>
                  </v:textbox>
                  <v:stroke color="#000000"/>
                </v:rect>
                <v:rect type="#_x0000_t1" id="矩形 84" o:spid="_x0000_s84" style="position:absolute;&#10;left:3318;&#10;top:12395;&#10;width:66;&#10;height:299;&#10;mso-wrap-style:square;" filled="f" stroked="f" strokeweight="1.0pt">
                  <v:textbox id="993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85" o:spid="_x0000_s85" style="position:absolute;&#10;left:1440;&#10;top:6489;&#10;width:8926;&#10;height:5217;" filled="f" stroked="f" strokeweight="1.0pt">
                  <v:imagedata r:id="rId6" o:title="5902931631758343351460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after="159" w:line="259" w:lineRule="auto"/>
        <w:ind w:left="-5" w:right="245"/>
      </w:pPr>
      <w:r>
        <w:rPr>
          <w:b/>
        </w:rPr>
        <w:t xml:space="preserve">Prerequisites </w:t>
      </w:r>
    </w:p>
    <w:p>
      <w:pPr>
        <w:numPr>
          <w:ilvl w:val="1"/>
          <w:numId w:val="1"/>
        </w:numPr>
        <w:ind w:left="721" w:right="245" w:hanging="361"/>
      </w:pPr>
      <w:r>
        <w:t xml:space="preserve">Python 3.10+ </w:t>
      </w:r>
    </w:p>
    <w:p>
      <w:pPr>
        <w:numPr>
          <w:ilvl w:val="1"/>
          <w:numId w:val="1"/>
        </w:numPr>
        <w:ind w:left="721" w:right="245" w:hanging="361"/>
      </w:pPr>
      <w:r>
        <w:t xml:space="preserve">pip </w:t>
      </w:r>
    </w:p>
    <w:p>
      <w:pPr>
        <w:numPr>
          <w:ilvl w:val="1"/>
          <w:numId w:val="1"/>
        </w:numPr>
        <w:ind w:left="721" w:right="245" w:hanging="361"/>
      </w:pPr>
      <w:r>
        <w:t xml:space="preserve">Hugging Face account and token </w:t>
      </w:r>
    </w:p>
    <w:p>
      <w:pPr>
        <w:numPr>
          <w:ilvl w:val="1"/>
          <w:numId w:val="1"/>
        </w:numPr>
        <w:spacing w:after="153"/>
        <w:ind w:left="721" w:right="245" w:hanging="361"/>
      </w:pPr>
      <w:r>
        <w:t xml:space="preserve">Installed model files if using local (granite/ folder) </w:t>
      </w:r>
    </w:p>
    <w:p>
      <w:pPr>
        <w:spacing w:after="159" w:line="259" w:lineRule="auto"/>
        <w:ind w:left="-5" w:right="245"/>
      </w:pPr>
      <w:r>
        <w:rPr>
          <w:b/>
        </w:rPr>
        <w:t xml:space="preserve">Installation </w:t>
      </w:r>
    </w:p>
    <w:p>
      <w:pPr>
        <w:spacing w:after="2" w:line="401" w:lineRule="auto"/>
        <w:ind w:left="-5" w:right="4375"/>
      </w:pPr>
      <w:r>
        <w:t xml:space="preserve">git clone </w:t>
      </w:r>
      <w:r>
        <w:rPr>
          <w:rStyle w:val="15"/>
        </w:rPr>
        <w:fldChar w:fldCharType="begin"/>
      </w:r>
      <w:r>
        <w:instrText>HYPERLINK "https://github.com/harshithahoney16/Healthai.git"</w:instrText>
      </w:r>
      <w:r>
        <w:rPr>
          <w:rStyle w:val="15"/>
        </w:rPr>
        <w:fldChar w:fldCharType="separate"/>
      </w:r>
      <w:r>
        <w:rPr>
          <w:rStyle w:val="15"/>
        </w:rPr>
        <w:t>https://github.com/harshithahoney16/Healthai.git</w:t>
      </w:r>
      <w:r>
        <w:rPr>
          <w:rStyle w:val="15"/>
        </w:rPr>
        <w:fldChar w:fldCharType="end"/>
      </w:r>
    </w:p>
    <w:p>
      <w:pPr>
        <w:spacing w:after="2" w:line="401" w:lineRule="auto"/>
        <w:ind w:left="-5" w:right="4375"/>
      </w:pPr>
      <w:r>
        <w:t xml:space="preserve">cd Healthai pip install -r requirements.txt </w:t>
      </w:r>
    </w:p>
    <w:p>
      <w:pPr>
        <w:spacing w:after="159" w:line="259" w:lineRule="auto"/>
        <w:ind w:left="-5" w:right="245"/>
      </w:pPr>
      <w:r>
        <w:rPr>
          <w:b/>
        </w:rPr>
        <w:t xml:space="preserve">Environment Variables </w:t>
      </w:r>
    </w:p>
    <w:p>
      <w:pPr>
        <w:spacing w:after="157"/>
        <w:ind w:left="-5" w:right="14"/>
      </w:pPr>
      <w:r>
        <w:t xml:space="preserve">Create a .env file in the root folder: </w:t>
      </w:r>
    </w:p>
    <w:p>
      <w:pPr>
        <w:ind w:left="-5" w:right="14"/>
      </w:pPr>
      <w:r>
        <w:t xml:space="preserve">HUGGINGFACEHUB_API_TOKEN=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 </w:t>
      </w:r>
    </w:p>
    <w:p>
      <w:pPr>
        <w:ind w:left="-5" w:right="14"/>
      </w:pPr>
      <w:r>
        <w:rPr>
          <w:rFonts w:ascii="Segoe UI Emoji" w:eastAsia="Segoe UI Emoji" w:cs="Segoe UI Emoji" w:hAnsi="Segoe UI Emoji"/>
        </w:rPr>
        <w:t>✅</w:t>
      </w:r>
      <w:r>
        <w:t xml:space="preserve"> .env file must be excluded in .gitignore. </w:t>
      </w:r>
    </w:p>
    <w:p>
      <w:pPr>
        <w:spacing w:after="103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8252"/>
                <wp:effectExtent l="0" t="0" r="0" b="0"/>
                <wp:docPr id="86" name="组合 8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7" name="组合 87"/>
                      <wpg:cNvGrpSpPr/>
                      <wpg:grpSpPr>
                        <a:xfrm rot="0">
                          <a:off x="0" y="0"/>
                          <a:ext cx="5738129" cy="28252"/>
                          <a:chOff x="0" y="0"/>
                          <a:chExt cx="5738129" cy="2825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8" o:spid="_x0000_s88" coordorigin="1461,6172" coordsize="9036,44" style="width:451.82126pt;&#10;height:2.224606pt;">
                <v:shape type="#_x0000_t75" id="图片 89" o:spid="_x0000_s89" style="position:absolute;&#10;left:1461;&#10;top:6172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90" o:spid="_x0000_s90" style="position:absolute;&#10;left:1462;&#10;top:6173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91" o:spid="_x0000_s91" style="position:absolute;&#10;left:1466;&#10;top:6173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92" o:spid="_x0000_s92" style="position:absolute;&#10;left:10483;&#10;top:6173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93" o:spid="_x0000_s93" style="position:absolute;&#10;left:1462;&#10;top:6178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94" o:spid="_x0000_s94" style="position:absolute;&#10;left:10483;&#10;top:6178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95" o:spid="_x0000_s95" style="position:absolute;&#10;left:1462;&#10;top:620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96" o:spid="_x0000_s96" style="position:absolute;&#10;left:1466;&#10;top:620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97" o:spid="_x0000_s97" style="position:absolute;&#10;left:10483;&#10;top:6202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spacing w:after="159" w:line="259" w:lineRule="auto"/>
        <w:ind w:left="-5" w:right="245"/>
      </w:pPr>
      <w:r>
        <w:rPr>
          <w:b/>
        </w:rPr>
        <w:t xml:space="preserve">5. Folder Structure </w:t>
      </w:r>
    </w:p>
    <w:p>
      <w:pPr>
        <w:ind w:left="-5" w:right="14"/>
      </w:pPr>
      <w:r>
        <w:t xml:space="preserve">Health-ai/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app.py                   # Main entry point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shared_model.py          # Shared AI model instance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patient_chat.py          # AI Health Chat module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disease_prediction.py    # Disease Prediction logic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treatment_plans.py       # Treatment Plan suggestions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health_analytics.py      # Analytics module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requirements.txt         # Python dependencies </w:t>
      </w:r>
    </w:p>
    <w:p>
      <w:pPr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.env                     # API token (not pushed to GitHub) </w:t>
      </w:r>
    </w:p>
    <w:p>
      <w:pPr>
        <w:spacing w:after="154"/>
        <w:ind w:left="-5" w:right="14"/>
      </w:pPr>
      <w:r>
        <w:rPr>
          <w:rFonts w:ascii="MS Gothic" w:eastAsia="MS Gothic" w:cs="MS Gothic" w:hAnsi="MS Gothic"/>
        </w:rPr>
        <w:t>├</w:t>
      </w:r>
      <w:r>
        <w:t xml:space="preserve">── granite/                 # [Optional] Local model folder </w:t>
      </w:r>
    </w:p>
    <w:p>
      <w:pPr>
        <w:spacing w:after="210"/>
        <w:ind w:left="-5" w:right="14"/>
      </w:pPr>
      <w:r>
        <w:t xml:space="preserve">└── assets/                  # Logos and screenshots </w:t>
      </w:r>
    </w:p>
    <w:p>
      <w:pPr>
        <w:spacing w:after="103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9590"/>
                <wp:effectExtent l="0" t="0" r="0" b="0"/>
                <wp:docPr id="98" name="组合 9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9" name="组合 99"/>
                      <wpg:cNvGrpSpPr/>
                      <wpg:grpSpPr>
                        <a:xfrm rot="0">
                          <a:off x="0" y="0"/>
                          <a:ext cx="5738129" cy="29590"/>
                          <a:chOff x="0" y="0"/>
                          <a:chExt cx="5738129" cy="2959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0" o:spid="_x0000_s100" coordorigin="1461,12476" coordsize="9036,46" style="width:451.82126pt;&#10;height:2.3299816pt;">
                <v:shape type="#_x0000_t75" id="图片 101" o:spid="_x0000_s101" style="position:absolute;&#10;left:1461;&#10;top:12476;&#10;width:9023;&#10;height:34;" filled="f" stroked="f" strokeweight="1.0pt">
                  <v:imagedata/>
                  <o:lock aspectratio="t"/>
                  <v:stroke color="#000000"/>
                </v:shape>
                <v:shape type="#_x0000_t75" id="图片 102" o:spid="_x0000_s102" style="position:absolute;&#10;left:1462;&#10;top:1248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03" o:spid="_x0000_s103" style="position:absolute;&#10;left:1466;&#10;top:1248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04" o:spid="_x0000_s104" style="position:absolute;&#10;left:10483;&#10;top:1248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05" o:spid="_x0000_s105" style="position:absolute;&#10;left:1462;&#10;top:12484;&#10;width:14;&#10;height:24;" filled="f" stroked="f" strokeweight="1.0pt">
                  <v:imagedata/>
                  <o:lock aspectratio="t"/>
                  <v:stroke color="#000000"/>
                </v:shape>
                <v:shape type="#_x0000_t75" id="图片 106" o:spid="_x0000_s106" style="position:absolute;&#10;left:10483;&#10;top:12484;&#10;width:14;&#10;height:24;" filled="f" stroked="f" strokeweight="1.0pt">
                  <v:imagedata/>
                  <o:lock aspectratio="t"/>
                  <v:stroke color="#000000"/>
                </v:shape>
                <v:shape type="#_x0000_t75" id="图片 107" o:spid="_x0000_s107" style="position:absolute;&#10;left:1462;&#10;top:12509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08" o:spid="_x0000_s108" style="position:absolute;&#10;left:1466;&#10;top:12509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09" o:spid="_x0000_s109" style="position:absolute;&#10;left:10483;&#10;top:12509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2"/>
        </w:numPr>
        <w:spacing w:after="159" w:line="259" w:lineRule="auto"/>
        <w:ind w:left="216" w:right="245" w:hanging="216"/>
      </w:pPr>
      <w:r>
        <w:rPr>
          <w:b/>
        </w:rPr>
        <w:t xml:space="preserve">Running the Application </w:t>
      </w:r>
    </w:p>
    <w:p>
      <w:pPr>
        <w:spacing w:after="5" w:line="396" w:lineRule="auto"/>
        <w:ind w:left="-5" w:right="6265"/>
      </w:pPr>
      <w:r>
        <w:rPr>
          <w:b/>
        </w:rPr>
        <w:t xml:space="preserve">For Hugging Face API: </w:t>
      </w:r>
      <w:r>
        <w:t xml:space="preserve">streamlit run app.py </w:t>
      </w:r>
    </w:p>
    <w:p>
      <w:pPr>
        <w:spacing w:after="159" w:line="259" w:lineRule="auto"/>
        <w:ind w:left="-5" w:right="245"/>
      </w:pPr>
      <w:r>
        <w:rPr>
          <w:b/>
        </w:rPr>
        <w:t xml:space="preserve">For Local Model: </w:t>
      </w:r>
    </w:p>
    <w:p>
      <w:pPr>
        <w:spacing w:after="136" w:line="331" w:lineRule="auto"/>
        <w:ind w:left="-5" w:right="2468"/>
      </w:pPr>
      <w:r>
        <w:t xml:space="preserve">Ensure granite/ folder contains the downloaded model and tokenizer files. In shared_model.py, update: model_path = "./granite" </w:t>
      </w:r>
    </w:p>
    <w:p>
      <w:pPr>
        <w:spacing w:after="0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30147"/>
                <wp:effectExtent l="0" t="0" r="0" b="0"/>
                <wp:docPr id="110" name="组合 11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1" name="组合 111"/>
                      <wpg:cNvGrpSpPr/>
                      <wpg:grpSpPr>
                        <a:xfrm rot="0">
                          <a:off x="0" y="0"/>
                          <a:ext cx="5738129" cy="30147"/>
                          <a:chOff x="0" y="0"/>
                          <a:chExt cx="5738129" cy="30147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2" o:spid="_x0000_s112" coordorigin="1461,2478" coordsize="9036,47" style="width:451.82126pt;&#10;height:2.3738003pt;">
                <v:shape type="#_x0000_t75" id="图片 113" o:spid="_x0000_s113" style="position:absolute;&#10;left:1461;&#10;top:2478;&#10;width:9023;&#10;height:32;" filled="f" stroked="f" strokeweight="1.0pt">
                  <v:imagedata/>
                  <o:lock aspectratio="t"/>
                  <v:stroke color="#000000"/>
                </v:shape>
                <v:shape type="#_x0000_t75" id="图片 114" o:spid="_x0000_s114" style="position:absolute;&#10;left:1462;&#10;top:24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15" o:spid="_x0000_s115" style="position:absolute;&#10;left:1466;&#10;top:248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16" o:spid="_x0000_s116" style="position:absolute;&#10;left:10483;&#10;top:24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17" o:spid="_x0000_s117" style="position:absolute;&#10;left:1462;&#10;top:2488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18" o:spid="_x0000_s118" style="position:absolute;&#10;left:10483;&#10;top:2488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19" o:spid="_x0000_s119" style="position:absolute;&#10;left:1462;&#10;top:251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20" o:spid="_x0000_s120" style="position:absolute;&#10;left:1466;&#10;top:251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21" o:spid="_x0000_s121" style="position:absolute;&#10;left:10483;&#10;top:2512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2"/>
        </w:numPr>
        <w:spacing w:after="159" w:line="259" w:lineRule="auto"/>
        <w:ind w:left="216" w:right="245" w:hanging="216"/>
      </w:pPr>
      <w:r>
        <w:rPr>
          <w:b/>
        </w:rPr>
        <w:t xml:space="preserve">API Documentation </w:t>
      </w:r>
    </w:p>
    <w:p>
      <w:pPr>
        <w:spacing w:after="157"/>
        <w:ind w:left="-5" w:right="925"/>
      </w:pPr>
      <w:r>
        <w:rPr>
          <w:b/>
        </w:rPr>
        <w:t>Endpoint:</w:t>
      </w:r>
      <w:r>
        <w:t xml:space="preserve"> https://api-inference.huggingface.co/models/ibm-granite/granite-3.3-2b-instruct </w:t>
      </w:r>
    </w:p>
    <w:p>
      <w:pPr>
        <w:spacing w:after="159" w:line="259" w:lineRule="auto"/>
        <w:ind w:left="-5" w:right="245"/>
      </w:pPr>
      <w:r>
        <w:rPr>
          <w:b/>
        </w:rPr>
        <w:t>Method:</w:t>
      </w:r>
      <w:r>
        <w:t xml:space="preserve"> POST </w:t>
      </w:r>
    </w:p>
    <w:p>
      <w:pPr>
        <w:spacing w:after="159" w:line="259" w:lineRule="auto"/>
        <w:ind w:left="-5" w:right="245"/>
      </w:pPr>
      <w:r>
        <w:rPr>
          <w:b/>
        </w:rPr>
        <w:t>Headers:</w:t>
      </w:r>
      <w:r>
        <w:t xml:space="preserve"> </w:t>
      </w:r>
    </w:p>
    <w:p>
      <w:pPr>
        <w:spacing w:after="157"/>
        <w:ind w:left="-5" w:right="14"/>
      </w:pPr>
      <w:r>
        <w:t xml:space="preserve">{ </w:t>
      </w:r>
    </w:p>
    <w:p>
      <w:pPr>
        <w:spacing w:after="157"/>
        <w:ind w:left="-5" w:right="14"/>
      </w:pPr>
      <w:r>
        <w:t xml:space="preserve">  "Authorization": "Bearer &lt;HUGGINGFACEHUB_API_TOKEN&gt;", </w:t>
      </w:r>
    </w:p>
    <w:p>
      <w:pPr>
        <w:spacing w:after="153"/>
        <w:ind w:left="-5" w:right="14"/>
      </w:pPr>
      <w:r>
        <w:t xml:space="preserve">  "Content-Type": "application/json" </w:t>
      </w:r>
    </w:p>
    <w:p>
      <w:pPr>
        <w:spacing w:after="157"/>
        <w:ind w:left="-5" w:right="14"/>
      </w:pPr>
      <w:r>
        <w:t xml:space="preserve">} </w:t>
      </w:r>
    </w:p>
    <w:p>
      <w:pPr>
        <w:spacing w:after="159" w:line="259" w:lineRule="auto"/>
        <w:ind w:left="-5" w:right="245"/>
      </w:pPr>
      <w:r>
        <w:rPr>
          <w:b/>
        </w:rPr>
        <w:t>Example Request:</w:t>
      </w:r>
      <w:r>
        <w:t xml:space="preserve"> </w:t>
      </w:r>
    </w:p>
    <w:p>
      <w:pPr>
        <w:spacing w:after="153"/>
        <w:ind w:left="-5" w:right="14"/>
      </w:pPr>
      <w:r>
        <w:t xml:space="preserve">{ </w:t>
      </w:r>
    </w:p>
    <w:p>
      <w:pPr>
        <w:ind w:left="-5" w:right="14"/>
      </w:pPr>
      <w:r>
        <w:t xml:space="preserve">  "inputs": "What are the symptoms of diabetes?" </w:t>
      </w:r>
    </w:p>
    <w:p>
      <w:pPr>
        <w:spacing w:after="157"/>
        <w:ind w:left="-5" w:right="14"/>
      </w:pPr>
      <w:r>
        <w:t xml:space="preserve">} </w:t>
      </w:r>
    </w:p>
    <w:p>
      <w:pPr>
        <w:spacing w:after="159" w:line="259" w:lineRule="auto"/>
        <w:ind w:left="-5" w:right="245"/>
      </w:pPr>
      <w:r>
        <w:rPr>
          <w:b/>
        </w:rPr>
        <w:t>Example Response:</w:t>
      </w:r>
      <w:r>
        <w:t xml:space="preserve"> </w:t>
      </w:r>
    </w:p>
    <w:p>
      <w:pPr>
        <w:spacing w:after="153"/>
        <w:ind w:left="-5" w:right="14"/>
      </w:pPr>
      <w:r>
        <w:t xml:space="preserve">{ </w:t>
      </w:r>
    </w:p>
    <w:p>
      <w:pPr>
        <w:ind w:left="-5" w:right="14"/>
      </w:pPr>
      <w:r>
        <w:t xml:space="preserve">  "generated_text": "Common symptoms of diabetes include frequent urination..." </w:t>
      </w:r>
    </w:p>
    <w:p>
      <w:pPr>
        <w:spacing w:after="215"/>
        <w:ind w:left="-5" w:right="14"/>
      </w:pPr>
      <w:r>
        <w:t xml:space="preserve">} </w:t>
      </w:r>
    </w:p>
    <w:p>
      <w:pPr>
        <w:spacing w:after="98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8922"/>
                <wp:effectExtent l="0" t="0" r="0" b="0"/>
                <wp:docPr id="122" name="组合 1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3" name="组合 123"/>
                      <wpg:cNvGrpSpPr/>
                      <wpg:grpSpPr>
                        <a:xfrm rot="0">
                          <a:off x="0" y="0"/>
                          <a:ext cx="5738129" cy="28922"/>
                          <a:chOff x="0" y="0"/>
                          <a:chExt cx="5738129" cy="2892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4" o:spid="_x0000_s124" coordorigin="1461,10319" coordsize="9036,45" style="width:451.82126pt;&#10;height:2.2773397pt;">
                <v:shape type="#_x0000_t75" id="图片 125" o:spid="_x0000_s125" style="position:absolute;&#10;left:1461;&#10;top:10319;&#10;width:9023;&#10;height:32;" filled="f" stroked="f" strokeweight="1.0pt">
                  <v:imagedata/>
                  <o:lock aspectratio="t"/>
                  <v:stroke color="#000000"/>
                </v:shape>
                <v:shape type="#_x0000_t75" id="图片 126" o:spid="_x0000_s126" style="position:absolute;&#10;left:1462;&#10;top:10321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27" o:spid="_x0000_s127" style="position:absolute;&#10;left:1466;&#10;top:10321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28" o:spid="_x0000_s128" style="position:absolute;&#10;left:10483;&#10;top:10321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29" o:spid="_x0000_s129" style="position:absolute;&#10;left:1462;&#10;top:10326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30" o:spid="_x0000_s130" style="position:absolute;&#10;left:10483;&#10;top:10326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31" o:spid="_x0000_s131" style="position:absolute;&#10;left:1462;&#10;top:1035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32" o:spid="_x0000_s132" style="position:absolute;&#10;left:1466;&#10;top:1035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33" o:spid="_x0000_s133" style="position:absolute;&#10;left:10483;&#10;top:10350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3"/>
        </w:numPr>
        <w:spacing w:after="159" w:line="259" w:lineRule="auto"/>
        <w:ind w:left="326" w:right="245" w:hanging="326"/>
      </w:pPr>
      <w:r>
        <w:rPr>
          <w:b/>
        </w:rPr>
        <w:t xml:space="preserve">Authentication </w:t>
      </w:r>
    </w:p>
    <w:p>
      <w:pPr>
        <w:numPr>
          <w:ilvl w:val="1"/>
          <w:numId w:val="3"/>
        </w:numPr>
        <w:ind w:left="360" w:right="14" w:firstLine="0"/>
      </w:pPr>
      <w:r>
        <w:t xml:space="preserve">Hugging Face token is securely stored in .env </w:t>
      </w:r>
    </w:p>
    <w:p>
      <w:pPr>
        <w:numPr>
          <w:ilvl w:val="1"/>
          <w:numId w:val="3"/>
        </w:numPr>
        <w:ind w:left="360" w:right="14" w:firstLine="0"/>
      </w:pPr>
      <w:r>
        <w:t xml:space="preserve">.env is excluded via .gitignore </w:t>
      </w:r>
    </w:p>
    <w:p>
      <w:pPr>
        <w:numPr>
          <w:ilvl w:val="1"/>
          <w:numId w:val="3"/>
        </w:numPr>
        <w:ind w:left="360" w:right="14" w:firstLine="0"/>
      </w:pPr>
      <w:r>
        <w:t xml:space="preserve">App is currently public and stateless (no user login) </w:t>
      </w:r>
    </w:p>
    <w:p>
      <w:pPr>
        <w:numPr>
          <w:ilvl w:val="1"/>
          <w:numId w:val="3"/>
        </w:numPr>
        <w:spacing w:after="216"/>
        <w:ind w:left="360" w:right="14" w:firstLine="0"/>
      </w:pPr>
      <w:r>
        <w:t xml:space="preserve">Streamlit or Firebase Auth can be added in future </w:t>
      </w:r>
    </w:p>
    <w:p>
      <w:pPr>
        <w:spacing w:after="103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9461"/>
                <wp:effectExtent l="0" t="0" r="0" b="0"/>
                <wp:docPr id="134" name="组合 13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5" name="组合 135"/>
                      <wpg:cNvGrpSpPr/>
                      <wpg:grpSpPr>
                        <a:xfrm rot="0">
                          <a:off x="0" y="0"/>
                          <a:ext cx="5738129" cy="29461"/>
                          <a:chOff x="0" y="0"/>
                          <a:chExt cx="5738129" cy="29461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6" o:spid="_x0000_s136" coordorigin="1461,13078" coordsize="9036,46" style="width:451.82126pt;&#10;height:2.3198195pt;">
                <v:shape type="#_x0000_t75" id="图片 137" o:spid="_x0000_s137" style="position:absolute;&#10;left:1461;&#10;top:13078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138" o:spid="_x0000_s138" style="position:absolute;&#10;left:1462;&#10;top:130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39" o:spid="_x0000_s139" style="position:absolute;&#10;left:1466;&#10;top:13082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40" o:spid="_x0000_s140" style="position:absolute;&#10;left:10483;&#10;top:13082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41" o:spid="_x0000_s141" style="position:absolute;&#10;left:1462;&#10;top:13087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42" o:spid="_x0000_s142" style="position:absolute;&#10;left:10483;&#10;top:13087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43" o:spid="_x0000_s143" style="position:absolute;&#10;left:1462;&#10;top:1311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44" o:spid="_x0000_s144" style="position:absolute;&#10;left:1466;&#10;top:1311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45" o:spid="_x0000_s145" style="position:absolute;&#10;left:10483;&#10;top:13110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3"/>
        </w:numPr>
        <w:spacing w:after="159" w:line="259" w:lineRule="auto"/>
        <w:ind w:left="326" w:right="245" w:hanging="326"/>
      </w:pPr>
      <w:r>
        <w:rPr>
          <w:b/>
        </w:rPr>
        <w:t xml:space="preserve">User Interface </w:t>
      </w:r>
    </w:p>
    <w:p>
      <w:pPr>
        <w:numPr>
          <w:ilvl w:val="1"/>
          <w:numId w:val="3"/>
        </w:numPr>
        <w:ind w:left="360" w:right="14" w:firstLine="0"/>
      </w:pPr>
      <w:r>
        <w:t xml:space="preserve">Built entirely with </w:t>
      </w:r>
      <w:r>
        <w:rPr>
          <w:b/>
        </w:rPr>
        <w:t>Streamlit</w:t>
      </w:r>
      <w:r>
        <w:t xml:space="preserve"> </w:t>
      </w:r>
    </w:p>
    <w:p>
      <w:pPr>
        <w:numPr>
          <w:ilvl w:val="1"/>
          <w:numId w:val="3"/>
        </w:numPr>
        <w:ind w:left="360" w:right="14" w:firstLine="0"/>
      </w:pPr>
      <w:r>
        <w:t xml:space="preserve">Sidebar for navigation </w:t>
      </w:r>
    </w:p>
    <w:p>
      <w:pPr>
        <w:numPr>
          <w:ilvl w:val="1"/>
          <w:numId w:val="3"/>
        </w:numPr>
        <w:ind w:left="360" w:right="14" w:firstLine="0"/>
      </w:pPr>
      <w:r>
        <w:t xml:space="preserve">Text/chat inputs for interaction </w:t>
      </w:r>
    </w:p>
    <w:p>
      <w:pPr>
        <w:numPr>
          <w:ilvl w:val="1"/>
          <w:numId w:val="3"/>
        </w:numPr>
        <w:ind w:left="360" w:right="14" w:firstLine="0"/>
      </w:pPr>
      <w:r>
        <w:t xml:space="preserve">Visual graphs and health tips in Analytics </w:t>
      </w:r>
    </w:p>
    <w:p>
      <w:pPr>
        <w:numPr>
          <w:ilvl w:val="1"/>
          <w:numId w:val="3"/>
        </w:numPr>
        <w:spacing w:after="216"/>
        <w:ind w:left="360" w:right="14" w:firstLine="0"/>
      </w:pPr>
      <w:r>
        <w:t xml:space="preserve">Centralized theme and branding </w:t>
      </w:r>
    </w:p>
    <w:p>
      <w:pPr>
        <w:spacing w:after="98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7580"/>
                <wp:effectExtent l="0" t="0" r="0" b="0"/>
                <wp:docPr id="146" name="组合 14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7" name="组合 147"/>
                      <wpg:cNvGrpSpPr/>
                      <wpg:grpSpPr>
                        <a:xfrm rot="0">
                          <a:off x="0" y="0"/>
                          <a:ext cx="5738129" cy="27580"/>
                          <a:chOff x="0" y="0"/>
                          <a:chExt cx="5738129" cy="275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8" o:spid="_x0000_s148" coordorigin="1461,3489" coordsize="9036,43" style="width:451.82126pt;&#10;height:2.1716893pt;">
                <v:shape type="#_x0000_t75" id="图片 149" o:spid="_x0000_s149" style="position:absolute;&#10;left:1461;&#10;top:3489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150" o:spid="_x0000_s150" style="position:absolute;&#10;left:1462;&#10;top:349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51" o:spid="_x0000_s151" style="position:absolute;&#10;left:1466;&#10;top:3490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52" o:spid="_x0000_s152" style="position:absolute;&#10;left:10483;&#10;top:3490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53" o:spid="_x0000_s153" style="position:absolute;&#10;left:1462;&#10;top:3495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54" o:spid="_x0000_s154" style="position:absolute;&#10;left:10483;&#10;top:3495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55" o:spid="_x0000_s155" style="position:absolute;&#10;left:1462;&#10;top:3518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56" o:spid="_x0000_s156" style="position:absolute;&#10;left:1466;&#10;top:3518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57" o:spid="_x0000_s157" style="position:absolute;&#10;left:10483;&#10;top:3518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3"/>
        </w:numPr>
        <w:spacing w:after="202" w:line="259" w:lineRule="auto"/>
        <w:ind w:left="326" w:right="245" w:hanging="326"/>
      </w:pPr>
      <w:r>
        <w:rPr>
          <w:b/>
        </w:rPr>
        <w:t xml:space="preserve">Testing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Manual testing across all modules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Model tested with varied prompts and edge cases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Handled errors for invalid inputs and model timeouts </w:t>
      </w:r>
    </w:p>
    <w:p>
      <w:pPr>
        <w:spacing w:after="103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7580"/>
                <wp:effectExtent l="0" t="0" r="0" b="0"/>
                <wp:docPr id="158" name="组合 15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9" name="组合 159"/>
                      <wpg:cNvGrpSpPr/>
                      <wpg:grpSpPr>
                        <a:xfrm rot="0">
                          <a:off x="0" y="0"/>
                          <a:ext cx="5738129" cy="27580"/>
                          <a:chOff x="0" y="0"/>
                          <a:chExt cx="5738129" cy="2758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0" o:spid="_x0000_s160" coordorigin="1461,5838" coordsize="9036,43" style="width:451.82126pt;&#10;height:2.1716893pt;">
                <v:shape type="#_x0000_t75" id="图片 161" o:spid="_x0000_s161" style="position:absolute;&#10;left:1461;&#10;top:5838;&#10;width:9023;&#10;height:32;" filled="f" stroked="f" strokeweight="1.0pt">
                  <v:imagedata/>
                  <o:lock aspectratio="t"/>
                  <v:stroke color="#000000"/>
                </v:shape>
                <v:shape type="#_x0000_t75" id="图片 162" o:spid="_x0000_s162" style="position:absolute;&#10;left:1462;&#10;top:5839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63" o:spid="_x0000_s163" style="position:absolute;&#10;left:1466;&#10;top:5839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64" o:spid="_x0000_s164" style="position:absolute;&#10;left:10483;&#10;top:5839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65" o:spid="_x0000_s165" style="position:absolute;&#10;left:1462;&#10;top:5844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66" o:spid="_x0000_s166" style="position:absolute;&#10;left:10483;&#10;top:5844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167" o:spid="_x0000_s167" style="position:absolute;&#10;left:1462;&#10;top:5867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168" o:spid="_x0000_s168" style="position:absolute;&#10;left:1466;&#10;top:5867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169" o:spid="_x0000_s169" style="position:absolute;&#10;left:10483;&#10;top:5867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3"/>
        </w:numPr>
        <w:spacing w:after="198" w:line="259" w:lineRule="auto"/>
        <w:ind w:left="326" w:right="245" w:hanging="326"/>
      </w:pPr>
      <w:r>
        <w:rPr>
          <w:b/>
        </w:rPr>
        <w:t xml:space="preserve">Screenshots or Demo </w:t>
      </w:r>
    </w:p>
    <w:p>
      <w:pPr>
        <w:numPr>
          <w:ilvl w:val="1"/>
          <w:numId w:val="3"/>
        </w:numPr>
        <w:spacing w:after="0" w:line="422" w:lineRule="auto"/>
        <w:ind w:left="360" w:right="14" w:firstLine="0"/>
      </w:pPr>
      <w:r>
        <w:fldChar w:fldCharType="begin"/>
      </w:r>
      <w:r>
        <w:instrText>HYPERLINK "https://youtu.be/your_demo_link" /h"</w:instrText>
      </w:r>
      <w:r>
        <w:fldChar w:fldCharType="separate"/>
      </w:r>
      <w:r>
        <w:t xml:space="preserve"> </w:t>
      </w:r>
      <w:r>
        <w:fldChar w:fldCharType="end"/>
      </w:r>
      <w:r>
        <w:rPr>
          <w:color w:val="0563C1"/>
          <w:u w:val="single" w:color="0563C1"/>
        </w:rPr>
        <w:fldChar w:fldCharType="begin"/>
      </w:r>
      <w:r>
        <w:instrText>HYPERLINK "https://youtu.be/your_demo_link" /h"</w:instrText>
      </w:r>
      <w:r>
        <w:rPr>
          <w:color w:val="0563C1"/>
          <w:u w:val="single" w:color="0563C1"/>
        </w:rPr>
        <w:fldChar w:fldCharType="separate"/>
      </w:r>
      <w:r>
        <w:rPr>
          <w:color w:val="0563C1"/>
          <w:u w:val="single" w:color="0563C1"/>
        </w:rPr>
        <w:t>Demo Video on YouTube</w:t>
      </w:r>
      <w:r>
        <w:rPr>
          <w:color w:val="0563C1"/>
          <w:u w:val="single" w:color="0563C1"/>
        </w:rPr>
        <w:fldChar w:fldCharType="end"/>
      </w:r>
      <w:r>
        <w:fldChar w:fldCharType="begin"/>
      </w:r>
      <w:r>
        <w:instrText>HYPERLINK "https://youtu.be/your_demo_link" /h"</w:instrText>
      </w:r>
      <w:r>
        <w:fldChar w:fldCharType="separate"/>
      </w:r>
      <w:r>
        <w:t xml:space="preserve"> </w:t>
      </w:r>
      <w:r>
        <w:fldChar w:fldCharType="end"/>
      </w:r>
      <w:r>
        <w:rPr>
          <w:rFonts w:ascii="Segoe UI Symbol" w:eastAsia="Segoe UI Symbol" w:cs="Segoe UI Symbol" w:hAnsi="Segoe UI Symbol"/>
          <w:sz w:val="20"/>
        </w:rPr>
        <w:t></w:t>
      </w:r>
      <w:r>
        <w:rPr>
          <w:rFonts w:ascii="Arial" w:eastAsia="Arial" w:cs="Arial" w:hAnsi="Arial"/>
          <w:sz w:val="20"/>
        </w:rPr>
        <w:t xml:space="preserve"> </w:t>
        <w:tab/>
      </w:r>
      <w:r>
        <w:rPr>
          <w:b/>
        </w:rPr>
        <w:t xml:space="preserve">INPUTS ( CODES ) : </w:t>
      </w:r>
    </w:p>
    <w:p>
      <w:pPr>
        <w:tabs>
          <w:tab w:val="center" w:pos="406"/>
          <w:tab w:val="center" w:pos="4334"/>
        </w:tabs>
        <w:spacing w:after="112" w:line="259" w:lineRule="auto"/>
        <w:ind w:left="0" w:right="0" w:firstLine="0"/>
      </w:pPr>
      <w:r>
        <w:tab/>
      </w:r>
      <w:r>
        <w:rPr>
          <w:rFonts w:ascii="Segoe UI Symbol" w:eastAsia="Segoe UI Symbol" w:cs="Segoe UI Symbol" w:hAnsi="Segoe UI Symbol"/>
          <w:sz w:val="20"/>
        </w:rPr>
        <w:t></w:t>
      </w:r>
      <w:r>
        <w:rPr>
          <w:rFonts w:ascii="Arial" w:eastAsia="Arial" w:cs="Arial" w:hAnsi="Arial"/>
          <w:sz w:val="20"/>
        </w:rPr>
        <w:t xml:space="preserve"> </w:t>
        <w:tab/>
      </w:r>
      <w:r>
        <mc:AlternateContent>
          <mc:Choice Requires="wps">
            <w:drawing>
              <wp:inline distT="0" distB="0" distL="114298" distR="114298">
                <wp:extent cx="4590384" cy="3656502"/>
                <wp:effectExtent l="0" t="0" r="0" b="0"/>
                <wp:docPr id="170" name="组合 17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1" name="组合 171"/>
                      <wpg:cNvGrpSpPr/>
                      <wpg:grpSpPr>
                        <a:xfrm rot="0">
                          <a:off x="0" y="0"/>
                          <a:ext cx="4590384" cy="3656502"/>
                          <a:chOff x="0" y="0"/>
                          <a:chExt cx="4590384" cy="3656502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2" name="矩形 172"/>
                        <wps:cNvSpPr/>
                        <wps:spPr>
                          <a:xfrm rot="0">
                            <a:off x="1449261" y="1555187"/>
                            <a:ext cx="41915" cy="1898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3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 rot="0">
                            <a:off x="3028713" y="3466628"/>
                            <a:ext cx="41915" cy="18987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5">
                          <w:txbxContent>
                            <w:p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177" name="图片 1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7355" cy="16485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79" name="图片 1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479744" y="13970"/>
                            <a:ext cx="1532456" cy="164282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1" name="图片 1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3012836" y="0"/>
                            <a:ext cx="1577547" cy="165679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3" name="图片 1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671398"/>
                            <a:ext cx="1390833" cy="1894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5" name="图片 18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391468" y="1699974"/>
                            <a:ext cx="1637880" cy="186571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6" o:spid="_x0000_s186" coordorigin="2149,7031" coordsize="7228,5758" style="width:361.44763pt;&#10;height:287.91357pt;">
                <v:rect type="#_x0000_t1" id="矩形 187" o:spid="_x0000_s187" style="position:absolute;&#10;left:4431;&#10;top:9480;&#10;width:66;&#10;height:299;&#10;mso-wrap-style:square;" filled="f" stroked="f" strokeweight="1.0pt">
                  <v:textbox id="994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88" o:spid="_x0000_s188" style="position:absolute;&#10;left:6919;&#10;top:12490;&#10;width:66;&#10;height:299;&#10;mso-wrap-style:square;" filled="f" stroked="f" strokeweight="1.0pt">
                  <v:textbox id="995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89" o:spid="_x0000_s189" style="position:absolute;&#10;left:2149;&#10;top:7031;&#10;width:2279;&#10;height:2596;" filled="f" stroked="f" strokeweight="1.0pt">
                  <v:imagedata r:id="rId12" o:title="9530002141758343351493"/>
                  <o:lock aspectratio="t"/>
                  <v:stroke color="#000000"/>
                </v:shape>
                <v:shape type="#_x0000_t75" id="图片 190" o:spid="_x0000_s190" style="position:absolute;&#10;left:4479;&#10;top:7053;&#10;width:2413;&#10;height:2587;" filled="f" stroked="f" strokeweight="1.0pt">
                  <v:imagedata r:id="rId13" o:title="1890778251758343351494"/>
                  <o:lock aspectratio="t"/>
                  <v:stroke color="#000000"/>
                </v:shape>
                <v:shape type="#_x0000_t75" id="图片 191" o:spid="_x0000_s191" style="position:absolute;&#10;left:6894;&#10;top:7031;&#10;width:2484;&#10;height:2609;" filled="f" stroked="f" strokeweight="1.0pt">
                  <v:imagedata r:id="rId14" o:title="5267704321758343351495"/>
                  <o:lock aspectratio="t"/>
                  <v:stroke color="#000000"/>
                </v:shape>
                <v:shape type="#_x0000_t75" id="图片 192" o:spid="_x0000_s192" style="position:absolute;&#10;left:2149;&#10;top:9663;&#10;width:2190;&#10;height:2983;" filled="f" stroked="f" strokeweight="1.0pt">
                  <v:imagedata r:id="rId15" o:title="2681068791758343351498"/>
                  <o:lock aspectratio="t"/>
                  <v:stroke color="#000000"/>
                </v:shape>
                <v:shape type="#_x0000_t75" id="图片 193" o:spid="_x0000_s193" style="position:absolute;&#10;left:4340;&#10;top:9708;&#10;width:2579;&#10;height:2938;" filled="f" stroked="f" strokeweight="1.0pt">
                  <v:imagedata r:id="rId16" o:title="3076672391758343351502"/>
                  <o:lock aspectratio="t"/>
                  <v:stroke color="#000000"/>
                </v:shape>
                <w10:anchorLock/>
              </v:group>
            </w:pict>
          </mc:Fallback>
        </mc:AlternateContent>
      </w:r>
    </w:p>
    <w:p>
      <w:pPr>
        <w:numPr>
          <w:ilvl w:val="1"/>
          <w:numId w:val="3"/>
        </w:numPr>
        <w:spacing w:after="159" w:line="259" w:lineRule="auto"/>
        <w:ind w:left="360" w:right="14" w:firstLine="0"/>
      </w:pPr>
      <w:r>
        <w:rPr>
          <w:b/>
        </w:rPr>
        <w:t>OUTPUT : https://www.youtube.com/watch?v=sHO20zfQnuY</w:t>
      </w:r>
    </w:p>
    <w:p>
      <w:pPr>
        <w:spacing w:after="169" w:line="259" w:lineRule="auto"/>
        <w:ind w:left="0" w:right="0" w:firstLine="0"/>
      </w:pPr>
      <w:r>
        <w:drawing>
          <wp:inline distT="0" distB="0" distL="0" distR="0">
            <wp:extent cx="4137659" cy="2032635"/>
            <wp:effectExtent l="0" t="0" r="0" b="0"/>
            <wp:docPr id="194" name="图片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图片 19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37659" cy="20326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52900" cy="2229485"/>
            <wp:effectExtent l="0" t="0" r="0" b="0"/>
            <wp:docPr id="197" name="图片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9" name="图片 1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2900" cy="22294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169" w:line="259" w:lineRule="auto"/>
        <w:ind w:left="0" w:right="0" w:firstLine="0"/>
      </w:pPr>
      <w:r>
        <w:drawing>
          <wp:inline distT="0" distB="0" distL="0" distR="0">
            <wp:extent cx="3984623" cy="1912620"/>
            <wp:effectExtent l="0" t="0" r="0" b="0"/>
            <wp:docPr id="200" name="图片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图片 2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4623" cy="1912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15408" cy="1874520"/>
            <wp:effectExtent l="0" t="0" r="0" b="0"/>
            <wp:docPr id="203" name="图片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5" name="图片 2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5408" cy="18745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169" w:line="259" w:lineRule="auto"/>
        <w:ind w:left="0" w:right="0" w:firstLine="0"/>
      </w:pPr>
      <w:r>
        <w:drawing>
          <wp:inline distT="0" distB="0" distL="0" distR="0">
            <wp:extent cx="4010660" cy="1927860"/>
            <wp:effectExtent l="0" t="0" r="0" b="0"/>
            <wp:docPr id="206" name="图片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图片 20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660" cy="19278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after="169" w:line="259" w:lineRule="auto"/>
        <w:ind w:left="0" w:right="0" w:firstLine="0"/>
      </w:pPr>
      <w:r>
        <w:drawing>
          <wp:inline distT="0" distB="0" distL="0" distR="0">
            <wp:extent cx="4126865" cy="1996440"/>
            <wp:effectExtent l="0" t="0" r="0" b="0"/>
            <wp:docPr id="209" name="图片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1" name="图片 2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26865" cy="19964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202" w:line="259" w:lineRule="auto"/>
        <w:ind w:left="326" w:right="245" w:hanging="326"/>
      </w:pPr>
      <w:r>
        <w:rPr>
          <w:b/>
        </w:rPr>
        <w:t xml:space="preserve">Known Issues </w:t>
      </w:r>
    </w:p>
    <w:p>
      <w:pPr>
        <w:numPr>
          <w:ilvl w:val="1"/>
          <w:numId w:val="3"/>
        </w:numPr>
        <w:ind w:left="360" w:right="14" w:firstLine="0"/>
      </w:pPr>
      <w:r>
        <w:t xml:space="preserve"> Generic model outputs due to lack of medical domain fine-tuning </w:t>
      </w:r>
    </w:p>
    <w:p>
      <w:pPr>
        <w:numPr>
          <w:ilvl w:val="1"/>
          <w:numId w:val="3"/>
        </w:numPr>
        <w:ind w:left="360" w:right="14" w:firstLine="0"/>
      </w:pPr>
      <w:r>
        <w:t xml:space="preserve"> Internet dependency when using Hugging Face API </w:t>
      </w:r>
    </w:p>
    <w:p>
      <w:pPr>
        <w:numPr>
          <w:ilvl w:val="1"/>
          <w:numId w:val="3"/>
        </w:numPr>
        <w:ind w:left="360" w:right="14" w:firstLine="0"/>
      </w:pPr>
      <w:r>
        <w:t xml:space="preserve"> No data persistence (currently stateless app) </w:t>
      </w:r>
    </w:p>
    <w:p>
      <w:pPr>
        <w:spacing w:after="103" w:line="259" w:lineRule="auto"/>
        <w:ind w:left="0" w:right="0" w:firstLine="0"/>
        <w:jc w:val="right"/>
      </w:pPr>
      <w:r>
        <mc:AlternateContent>
          <mc:Choice Requires="wps">
            <w:drawing>
              <wp:inline distT="0" distB="0" distL="114298" distR="114298">
                <wp:extent cx="5738129" cy="29557"/>
                <wp:effectExtent l="0" t="0" r="0" b="0"/>
                <wp:docPr id="212" name="组合 2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3" name="组合 213"/>
                      <wpg:cNvGrpSpPr/>
                      <wpg:grpSpPr>
                        <a:xfrm rot="0">
                          <a:off x="0" y="0"/>
                          <a:ext cx="5738129" cy="29557"/>
                          <a:chOff x="0" y="0"/>
                          <a:chExt cx="5738129" cy="29557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4" o:spid="_x0000_s214" coordorigin="1461,10974" coordsize="9036,46" style="width:451.82126pt;&#10;height:2.3273265pt;">
                <v:shape type="#_x0000_t75" id="图片 215" o:spid="_x0000_s215" style="position:absolute;&#10;left:1461;&#10;top:10974;&#10;width:9023;&#10;height:33;" filled="f" stroked="f" strokeweight="1.0pt">
                  <v:imagedata/>
                  <o:lock aspectratio="t"/>
                  <v:stroke color="#000000"/>
                </v:shape>
                <v:shape type="#_x0000_t75" id="图片 216" o:spid="_x0000_s216" style="position:absolute;&#10;left:1462;&#10;top:10977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17" o:spid="_x0000_s217" style="position:absolute;&#10;left:1466;&#10;top:10977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218" o:spid="_x0000_s218" style="position:absolute;&#10;left:10483;&#10;top:10977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19" o:spid="_x0000_s219" style="position:absolute;&#10;left:1462;&#10;top:10982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20" o:spid="_x0000_s220" style="position:absolute;&#10;left:10483;&#10;top:10982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21" o:spid="_x0000_s221" style="position:absolute;&#10;left:1462;&#10;top:11007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22" o:spid="_x0000_s222" style="position:absolute;&#10;left:1466;&#10;top:11007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223" o:spid="_x0000_s223" style="position:absolute;&#10;left:10483;&#10;top:11007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numPr>
          <w:ilvl w:val="0"/>
          <w:numId w:val="3"/>
        </w:numPr>
        <w:spacing w:after="202" w:line="259" w:lineRule="auto"/>
        <w:ind w:left="326" w:right="245" w:hanging="326"/>
      </w:pPr>
      <w:r>
        <w:rPr>
          <w:b/>
        </w:rPr>
        <w:t xml:space="preserve">Future Enhancements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Add user authentication and patient record storage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Deploy on IBM Cloud / Hugging Face Spaces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Multilingual prompt support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Mobile version of the app </w:t>
      </w:r>
    </w:p>
    <w:p>
      <w:pPr>
        <w:numPr>
          <w:ilvl w:val="1"/>
          <w:numId w:val="3"/>
        </w:numPr>
        <w:ind w:left="360" w:right="14" w:firstLine="0"/>
      </w:pPr>
      <w:r>
        <w:rPr>
          <w:rFonts w:ascii="Segoe UI Emoji" w:eastAsia="Segoe UI Emoji" w:cs="Segoe UI Emoji" w:hAnsi="Segoe UI Emoji"/>
        </w:rPr>
        <w:t>✅</w:t>
      </w:r>
      <w:r>
        <w:t xml:space="preserve"> Integrate with real-time health APIs or EHRs </w:t>
      </w:r>
    </w:p>
    <w:p>
      <w:pPr>
        <w:spacing w:after="0" w:line="350" w:lineRule="auto"/>
        <w:ind w:left="0" w:right="0" w:firstLine="0"/>
      </w:pPr>
      <w:r>
        <mc:AlternateContent>
          <mc:Choice Requires="wps">
            <w:drawing>
              <wp:inline distT="0" distB="0" distL="114298" distR="114298">
                <wp:extent cx="5738129" cy="30101"/>
                <wp:effectExtent l="0" t="0" r="0" b="0"/>
                <wp:docPr id="224" name="组合 2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5" name="组合 225"/>
                      <wpg:cNvGrpSpPr/>
                      <wpg:grpSpPr>
                        <a:xfrm rot="0">
                          <a:off x="0" y="0"/>
                          <a:ext cx="5738129" cy="30101"/>
                          <a:chOff x="0" y="0"/>
                          <a:chExt cx="5738129" cy="30101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6" o:spid="_x0000_s226" coordorigin="1440,14342" coordsize="9036,47" style="width:451.82126pt;&#10;height:2.3702185pt;">
                <v:shape type="#_x0000_t75" id="图片 227" o:spid="_x0000_s227" style="position:absolute;&#10;left:1440;&#10;top:14342;&#10;width:9023;&#10;height:32;" filled="f" stroked="f" strokeweight="1.0pt">
                  <v:imagedata/>
                  <o:lock aspectratio="t"/>
                  <v:stroke color="#000000"/>
                </v:shape>
                <v:shape type="#_x0000_t75" id="图片 228" o:spid="_x0000_s228" style="position:absolute;&#10;left:1440;&#10;top:14346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29" o:spid="_x0000_s229" style="position:absolute;&#10;left:1445;&#10;top:14346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230" o:spid="_x0000_s230" style="position:absolute;&#10;left:10462;&#10;top:14346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31" o:spid="_x0000_s231" style="position:absolute;&#10;left:1440;&#10;top:14351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32" o:spid="_x0000_s232" style="position:absolute;&#10;left:10462;&#10;top:14351;&#10;width:14;&#10;height:23;" filled="f" stroked="f" strokeweight="1.0pt">
                  <v:imagedata/>
                  <o:lock aspectratio="t"/>
                  <v:stroke color="#000000"/>
                </v:shape>
                <v:shape type="#_x0000_t75" id="图片 233" o:spid="_x0000_s233" style="position:absolute;&#10;left:1440;&#10;top:14375;&#10;width:14;&#10;height:14;" filled="f" stroked="f" strokeweight="1.0pt">
                  <v:imagedata/>
                  <o:lock aspectratio="t"/>
                  <v:stroke color="#000000"/>
                </v:shape>
                <v:shape type="#_x0000_t75" id="图片 234" o:spid="_x0000_s234" style="position:absolute;&#10;left:1445;&#10;top:14375;&#10;width:9017;&#10;height:14;" filled="f" stroked="f" strokeweight="1.0pt">
                  <v:imagedata/>
                  <o:lock aspectratio="t"/>
                  <v:stroke color="#000000"/>
                </v:shape>
                <v:shape type="#_x0000_t75" id="图片 235" o:spid="_x0000_s235" style="position:absolute;&#10;left:10462;&#10;top:14375;&#10;width:14;&#10;height:14;" filled="f" stroked="f" strokeweight="1.0pt">
                  <v:imagedata/>
                  <o:lock aspectratio="t"/>
                  <v:stroke color="#000000"/>
                </v:shape>
                <w10:anchorLock/>
              </v:group>
            </w:pict>
          </mc:Fallback>
        </mc:AlternateContent>
      </w:r>
      <w:r>
        <w:t xml:space="preserve">  </w:t>
      </w:r>
    </w:p>
    <w:sectPr>
      <w:headerReference w:type="default" r:id="rId2"/>
      <w:headerReference w:type="even" r:id="rId3"/>
      <w:headerReference w:type="first" r:id="rId4"/>
      <w:pgSz w:w="11904" w:h="16838"/>
      <w:pgMar w:top="2357" w:right="1386" w:bottom="1506" w:left="1440" w:header="708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variable"/>
    <w:sig w:usb0="00000001" w:usb1="02000000" w:usb2="08000000" w:usb3="00000000" w:csb0="00000001" w:csb1="00000000"/>
  </w:font>
  <w:font w:name="MS Gothic">
    <w:altName w:val="Droid Sans"/>
    <w:panose1 w:val="020B0609070205080204"/>
    <w:charset w:val="80"/>
    <w:family w:val="modern"/>
    <w:pitch w:val="variable"/>
    <w:sig w:usb0="E00002FF" w:usb1="6AC7FDFB" w:usb2="08000012" w:usb3="00000000" w:csb0="4002009F" w:csb1="DFD7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0" w:right="0" w:firstLine="0"/>
    </w:pPr>
    <w:r>
      <w:drawing>
        <wp:anchor distT="0" distB="0" distL="114300" distR="114300" simplePos="0" relativeHeight="55" behindDoc="0" locked="0" layoutInCell="1" hidden="0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866775" cy="866775"/>
          <wp:effectExtent l="0" t="0" r="0" b="0"/>
          <wp:wrapSquare wrapText="bothSides"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66775" cy="86677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t xml:space="preserve"> </w:t>
    </w:r>
  </w:p>
  <w:p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0" w:right="0" w:firstLine="0"/>
    </w:pPr>
    <w:r>
      <w:drawing>
        <wp:anchor distT="0" distB="0" distL="114300" distR="114300" simplePos="0" relativeHeight="54" behindDoc="0" locked="0" layoutInCell="1" hidden="0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866775" cy="866775"/>
          <wp:effectExtent l="0" t="0" r="0" b="0"/>
          <wp:wrapSquare wrapText="bothSides"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5" name="图片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66775" cy="86677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t xml:space="preserve"> </w:t>
    </w:r>
  </w:p>
  <w:p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0" w:right="0" w:firstLine="0"/>
    </w:pPr>
    <w:r>
      <w:drawing>
        <wp:anchor distT="0" distB="0" distL="114300" distR="114300" simplePos="0" relativeHeight="56" behindDoc="0" locked="0" layoutInCell="1" hidden="0" allowOverlap="0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866775" cy="866775"/>
          <wp:effectExtent l="0" t="0" r="0" b="0"/>
          <wp:wrapSquare wrapText="bothSides"/>
          <wp:docPr id="6" name="图片 6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7" name="图片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866775" cy="86677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t xml:space="preserve"> </w:t>
    </w:r>
  </w:p>
  <w:p>
    <w:pPr>
      <w:spacing w:after="0" w:line="259" w:lineRule="auto"/>
      <w:ind w:left="0" w:right="0" w:firstLine="0"/>
    </w:pPr>
    <w: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A5B6B83"/>
    <w:multiLevelType w:val="multilevel"/>
    <w:tmpl w:val="0A5B6B83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16" w:hanging="216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721" w:hanging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441" w:hanging="14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61" w:hanging="21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1" w:hanging="288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601" w:hanging="360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321" w:hanging="432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1" w:hanging="50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761" w:hanging="57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">
    <w:nsid w:val="24866423"/>
    <w:multiLevelType w:val="multilevel"/>
    <w:tmpl w:val="24866423"/>
    <w:lvl w:ilvl="0">
      <w:start w:val="6"/>
      <w:numFmt w:val="decimal"/>
      <w:lvlRestart w:val="0"/>
      <w:lvlText w:val="%1."/>
      <w:lvlJc w:val="left"/>
      <w:pPr>
        <w:tabs>
          <w:tab w:val="num" w:pos="0"/>
        </w:tabs>
        <w:ind w:left="216" w:hanging="216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>
    <w:nsid w:val="54241E35"/>
    <w:multiLevelType w:val="multilevel"/>
    <w:tmpl w:val="54241E35"/>
    <w:lvl w:ilvl="0">
      <w:start w:val="8"/>
      <w:numFmt w:val="decimal"/>
      <w:lvlRestart w:val="0"/>
      <w:lvlText w:val="%1."/>
      <w:lvlJc w:val="left"/>
      <w:pPr>
        <w:tabs>
          <w:tab w:val="num" w:pos="0"/>
        </w:tabs>
        <w:ind w:left="326" w:hanging="326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60" w:hanging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600" w:hanging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320" w:hanging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760" w:hanging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78" w:line="262" w:lineRule="auto"/>
      <w:ind w:left="1091" w:right="249" w:hanging="10"/>
    </w:pPr>
    <w:rPr>
      <w:rFonts w:ascii="Calibri" w:eastAsia="Calibri" w:cs="Calibri" w:hAnsi="Calibri"/>
      <w:color w:val="000000"/>
      <w:kern w:val="2"/>
      <w:sz w:val="22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68.jpeg"/><Relationship Id="rId6" Type="http://schemas.openxmlformats.org/officeDocument/2006/relationships/image" Target="media/68.jpeg"/><Relationship Id="rId7" Type="http://schemas.openxmlformats.org/officeDocument/2006/relationships/image" Target="media/176.jpeg"/><Relationship Id="rId8" Type="http://schemas.openxmlformats.org/officeDocument/2006/relationships/image" Target="media/178.jpeg"/><Relationship Id="rId9" Type="http://schemas.openxmlformats.org/officeDocument/2006/relationships/image" Target="media/180.jpeg"/><Relationship Id="rId10" Type="http://schemas.openxmlformats.org/officeDocument/2006/relationships/image" Target="media/182.jpeg"/><Relationship Id="rId11" Type="http://schemas.openxmlformats.org/officeDocument/2006/relationships/image" Target="media/184.jpeg"/><Relationship Id="rId12" Type="http://schemas.openxmlformats.org/officeDocument/2006/relationships/image" Target="media/176.jpeg"/><Relationship Id="rId13" Type="http://schemas.openxmlformats.org/officeDocument/2006/relationships/image" Target="media/178.jpeg"/><Relationship Id="rId14" Type="http://schemas.openxmlformats.org/officeDocument/2006/relationships/image" Target="media/180.jpeg"/><Relationship Id="rId15" Type="http://schemas.openxmlformats.org/officeDocument/2006/relationships/image" Target="media/182.jpeg"/><Relationship Id="rId16" Type="http://schemas.openxmlformats.org/officeDocument/2006/relationships/image" Target="media/184.jpeg"/><Relationship Id="rId17" Type="http://schemas.openxmlformats.org/officeDocument/2006/relationships/image" Target="media/195.jpeg"/><Relationship Id="rId18" Type="http://schemas.openxmlformats.org/officeDocument/2006/relationships/image" Target="media/198.jpeg"/><Relationship Id="rId19" Type="http://schemas.openxmlformats.org/officeDocument/2006/relationships/image" Target="media/201.jpeg"/><Relationship Id="rId20" Type="http://schemas.openxmlformats.org/officeDocument/2006/relationships/image" Target="media/204.jpeg"/><Relationship Id="rId21" Type="http://schemas.openxmlformats.org/officeDocument/2006/relationships/image" Target="media/207.jpeg"/><Relationship Id="rId22" Type="http://schemas.openxmlformats.org/officeDocument/2006/relationships/image" Target="media/210.jpeg"/><Relationship Id="rId23" Type="http://schemas.openxmlformats.org/officeDocument/2006/relationships/styles" Target="styles.xml"/><Relationship Id="rId24" Type="http://schemas.openxmlformats.org/officeDocument/2006/relationships/numbering" Target="numbering.xml"/><Relationship Id="rId2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2.jpeg"/></Relationships>
</file>

<file path=docProps/app.xml><?xml version="1.0" encoding="utf-8"?>
<Properties xmlns="http://schemas.openxmlformats.org/officeDocument/2006/extended-properties">
  <Template>Normal.eit</Template>
  <TotalTime>15</TotalTime>
  <Application>Yozo_Office</Application>
  <Pages>7</Pages>
  <Words>651</Words>
  <Characters>3801</Characters>
  <Lines>136</Lines>
  <Paragraphs>98</Paragraphs>
  <CharactersWithSpaces>4583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Likitha Putta Reddy</dc:creator>
  <cp:lastModifiedBy>vivo user</cp:lastModifiedBy>
  <cp:revision>4</cp:revision>
  <dcterms:created xsi:type="dcterms:W3CDTF">2025-06-28T06:31:00Z</dcterms:created>
  <dcterms:modified xsi:type="dcterms:W3CDTF">2025-09-20T02:13:39Z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1033-12.2.0.21546</vt:lpwstr>
  </property>
  <property fmtid="{D5CDD505-2E9C-101B-9397-08002B2CF9AE}" pid="3" name="ICV">
    <vt:lpwstr>5532582358FD40159E28AE142F57197A_12</vt:lpwstr>
  </property>
</Properties>
</file>